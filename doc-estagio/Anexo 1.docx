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AFF" w:rsidRDefault="00165AFF">
      <w:pPr>
        <w:ind w:right="283"/>
        <w:jc w:val="center"/>
        <w:rPr>
          <w:rFonts w:ascii="Arial" w:hAnsi="Arial"/>
          <w:b/>
          <w:sz w:val="24"/>
        </w:rPr>
      </w:pPr>
      <w:r>
        <w:rPr>
          <w:noProof/>
          <w:lang w:eastAsia="ja-JP"/>
        </w:rPr>
        <w:pict>
          <v:rect id="Rectangle 3" o:spid="_x0000_s1026" style="position:absolute;left:0;text-align:left;margin-left:.05pt;margin-top:7pt;width:482.45pt;height:621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" filled="f" strokeweight="1pt"/>
        </w:pict>
      </w:r>
    </w:p>
    <w:p w:rsidR="00165AFF" w:rsidRDefault="00165AFF">
      <w:pPr>
        <w:ind w:right="283"/>
        <w:jc w:val="center"/>
        <w:rPr>
          <w:rFonts w:ascii="Arial" w:hAnsi="Arial"/>
          <w:b/>
          <w:sz w:val="24"/>
        </w:rPr>
      </w:pPr>
    </w:p>
    <w:p w:rsidR="00165AFF" w:rsidRDefault="00165AFF">
      <w:pPr>
        <w:ind w:right="28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TERMO DE INÍCIO DE ESTÁGIO</w:t>
      </w:r>
    </w:p>
    <w:p w:rsidR="00165AFF" w:rsidRDefault="00165AFF">
      <w:pPr>
        <w:ind w:right="283"/>
        <w:jc w:val="center"/>
        <w:rPr>
          <w:rFonts w:ascii="Arial" w:hAnsi="Arial"/>
          <w:b/>
          <w:sz w:val="24"/>
        </w:rPr>
      </w:pPr>
    </w:p>
    <w:p w:rsidR="00165AFF" w:rsidRDefault="00165AFF">
      <w:pPr>
        <w:ind w:right="283"/>
        <w:jc w:val="center"/>
        <w:rPr>
          <w:rFonts w:ascii="Arial" w:hAnsi="Arial"/>
          <w:b/>
          <w:sz w:val="24"/>
        </w:rPr>
      </w:pPr>
    </w:p>
    <w:p w:rsidR="00165AFF" w:rsidRDefault="00165AF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Senhor Coordenador do Estágio Supervisionado.</w:t>
      </w:r>
    </w:p>
    <w:p w:rsidR="00165AFF" w:rsidRDefault="00165AFF">
      <w:pPr>
        <w:jc w:val="both"/>
        <w:rPr>
          <w:rFonts w:ascii="Arial" w:hAnsi="Arial"/>
          <w:sz w:val="24"/>
        </w:rPr>
      </w:pPr>
    </w:p>
    <w:p w:rsidR="00165AFF" w:rsidRDefault="00165AFF">
      <w:pPr>
        <w:jc w:val="both"/>
        <w:rPr>
          <w:rFonts w:ascii="Arial" w:hAnsi="Arial"/>
          <w:sz w:val="24"/>
        </w:rPr>
      </w:pPr>
    </w:p>
    <w:p w:rsidR="00165AFF" w:rsidRDefault="00165AFF">
      <w:pPr>
        <w:spacing w:line="360" w:lineRule="auto"/>
        <w:ind w:left="284" w:right="283"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Eu, DANIEL GADS MELO SOUSA, aluno regularmente matriculado no curso de CIÊNCIA DA COMPUTAÇÃO, sob o registro acadêmico nº N948EJ-4, turma CC08A30, venho informar o início de estágio supervisionado, conforme dados abaixo.</w:t>
      </w:r>
    </w:p>
    <w:p w:rsidR="00165AFF" w:rsidRPr="002D6778" w:rsidRDefault="00165AFF">
      <w:pPr>
        <w:spacing w:line="360" w:lineRule="auto"/>
        <w:ind w:left="284" w:right="283"/>
        <w:jc w:val="both"/>
        <w:rPr>
          <w:rFonts w:ascii="Arial" w:hAnsi="Arial"/>
          <w:color w:val="FF0000"/>
          <w:sz w:val="24"/>
        </w:rPr>
      </w:pPr>
      <w:r>
        <w:rPr>
          <w:rFonts w:ascii="Arial" w:hAnsi="Arial"/>
          <w:sz w:val="24"/>
        </w:rPr>
        <w:t>Empresa/Órgão Público: CAIXA ECONÔMICA FEDERAL</w:t>
      </w:r>
    </w:p>
    <w:p w:rsidR="00165AFF" w:rsidRDefault="00165AFF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Área de atuação no estágio: CEDES – Centro de Desenvolvimento</w:t>
      </w:r>
    </w:p>
    <w:p w:rsidR="00165AFF" w:rsidRDefault="00165AFF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Data de início: 08/11/2018</w:t>
      </w:r>
      <w:r>
        <w:rPr>
          <w:rFonts w:ascii="Arial" w:hAnsi="Arial"/>
          <w:color w:val="FF0000"/>
          <w:sz w:val="24"/>
        </w:rPr>
        <w:t xml:space="preserve">   </w:t>
      </w:r>
      <w:r>
        <w:rPr>
          <w:rFonts w:ascii="Arial" w:hAnsi="Arial"/>
          <w:sz w:val="24"/>
        </w:rPr>
        <w:t xml:space="preserve"> Previsão de término: 31/12/2019</w:t>
      </w:r>
      <w:r>
        <w:rPr>
          <w:rFonts w:ascii="Arial" w:hAnsi="Arial"/>
          <w:color w:val="FF0000"/>
          <w:sz w:val="24"/>
        </w:rPr>
        <w:t xml:space="preserve">    </w:t>
      </w:r>
      <w:r>
        <w:rPr>
          <w:rFonts w:ascii="Arial" w:hAnsi="Arial"/>
          <w:sz w:val="24"/>
        </w:rPr>
        <w:t xml:space="preserve"> </w:t>
      </w:r>
    </w:p>
    <w:p w:rsidR="00165AFF" w:rsidRDefault="00165AFF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Carga horária total prevista: 1455 horas.</w:t>
      </w:r>
    </w:p>
    <w:p w:rsidR="00165AFF" w:rsidRDefault="00165AFF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Supervisor de estágio: DEVALCI GERONIMO DOS SANTOS Contato: </w:t>
      </w:r>
      <w:r w:rsidRPr="007E42C9">
        <w:rPr>
          <w:rFonts w:ascii="Arial" w:hAnsi="Arial"/>
          <w:sz w:val="24"/>
        </w:rPr>
        <w:t>(61) 99945-8706</w:t>
      </w:r>
      <w:r w:rsidRPr="007E42C9">
        <w:rPr>
          <w:rFonts w:ascii="Arial" w:hAnsi="Arial"/>
          <w:sz w:val="24"/>
        </w:rPr>
        <w:tab/>
      </w:r>
    </w:p>
    <w:p w:rsidR="00165AFF" w:rsidRDefault="00165AFF">
      <w:pPr>
        <w:spacing w:line="360" w:lineRule="auto"/>
        <w:ind w:left="284" w:right="283"/>
        <w:jc w:val="both"/>
        <w:rPr>
          <w:rFonts w:ascii="Arial" w:hAnsi="Arial"/>
          <w:sz w:val="24"/>
        </w:rPr>
      </w:pPr>
    </w:p>
    <w:p w:rsidR="00165AFF" w:rsidRDefault="00165AFF">
      <w:pPr>
        <w:spacing w:line="360" w:lineRule="auto"/>
        <w:ind w:left="284" w:right="283"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Declaro que estou ciente das Normas para a Realização do Estágio Supervisionado da Universidade Paulista, bem como a legislação pertinente ao Estágio e assumo, neste termo, o compromisso de as cumprir integralmente (normas e legislação).</w:t>
      </w:r>
    </w:p>
    <w:p w:rsidR="00165AFF" w:rsidRDefault="00165AFF">
      <w:pPr>
        <w:spacing w:line="360" w:lineRule="auto"/>
        <w:ind w:left="284" w:right="283" w:firstLine="567"/>
        <w:jc w:val="both"/>
        <w:rPr>
          <w:rFonts w:ascii="Arial" w:hAnsi="Arial"/>
          <w:sz w:val="24"/>
        </w:rPr>
      </w:pPr>
    </w:p>
    <w:p w:rsidR="00165AFF" w:rsidRDefault="00165AFF">
      <w:pPr>
        <w:spacing w:line="360" w:lineRule="auto"/>
        <w:ind w:left="142" w:right="283" w:firstLine="142"/>
        <w:jc w:val="both"/>
        <w:rPr>
          <w:rFonts w:ascii="Arial" w:hAnsi="Arial"/>
          <w:sz w:val="24"/>
        </w:rPr>
      </w:pPr>
    </w:p>
    <w:p w:rsidR="00165AFF" w:rsidRDefault="00165AFF">
      <w:pPr>
        <w:spacing w:line="360" w:lineRule="auto"/>
        <w:ind w:right="283"/>
        <w:jc w:val="both"/>
        <w:rPr>
          <w:rFonts w:ascii="Arial" w:hAnsi="Arial"/>
          <w:sz w:val="24"/>
        </w:rPr>
      </w:pPr>
    </w:p>
    <w:p w:rsidR="00165AFF" w:rsidRDefault="00165AFF">
      <w:pPr>
        <w:spacing w:line="360" w:lineRule="auto"/>
        <w:ind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Brasília-DF, 13 de setembro de</w:t>
      </w:r>
      <w:bookmarkStart w:id="0" w:name="_GoBack"/>
      <w:bookmarkEnd w:id="0"/>
      <w:r>
        <w:rPr>
          <w:rFonts w:ascii="Arial" w:hAnsi="Arial"/>
          <w:sz w:val="24"/>
        </w:rPr>
        <w:t xml:space="preserve"> 2019.</w:t>
      </w:r>
    </w:p>
    <w:p w:rsidR="00165AFF" w:rsidRDefault="00165AFF">
      <w:pPr>
        <w:spacing w:line="360" w:lineRule="auto"/>
        <w:ind w:right="283"/>
        <w:jc w:val="both"/>
        <w:rPr>
          <w:rFonts w:ascii="Arial" w:hAnsi="Arial"/>
          <w:sz w:val="24"/>
        </w:rPr>
      </w:pPr>
    </w:p>
    <w:p w:rsidR="00165AFF" w:rsidRDefault="00165AFF">
      <w:pPr>
        <w:spacing w:line="360" w:lineRule="auto"/>
        <w:ind w:right="283"/>
        <w:jc w:val="both"/>
        <w:rPr>
          <w:rFonts w:ascii="Arial" w:hAnsi="Arial"/>
          <w:sz w:val="24"/>
        </w:rPr>
      </w:pPr>
    </w:p>
    <w:p w:rsidR="00165AFF" w:rsidRDefault="00165AFF">
      <w:pPr>
        <w:ind w:right="283"/>
        <w:jc w:val="both"/>
        <w:rPr>
          <w:sz w:val="24"/>
        </w:rPr>
      </w:pPr>
      <w:r>
        <w:rPr>
          <w:sz w:val="24"/>
        </w:rPr>
        <w:t xml:space="preserve">                                                             </w:t>
      </w:r>
    </w:p>
    <w:p w:rsidR="00165AFF" w:rsidRDefault="00165AFF">
      <w:pPr>
        <w:ind w:right="283"/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_________________________________________</w:t>
      </w:r>
    </w:p>
    <w:p w:rsidR="00165AFF" w:rsidRPr="002D6778" w:rsidRDefault="00165AFF">
      <w:pPr>
        <w:ind w:right="283"/>
        <w:jc w:val="both"/>
        <w:rPr>
          <w:color w:val="FF0000"/>
          <w:sz w:val="24"/>
        </w:rPr>
      </w:pPr>
      <w:r>
        <w:rPr>
          <w:sz w:val="24"/>
        </w:rPr>
        <w:t xml:space="preserve">                                                                                  DANIEL GADS MELO SOUSA</w:t>
      </w:r>
    </w:p>
    <w:p w:rsidR="00165AFF" w:rsidRDefault="00165AFF">
      <w:pPr>
        <w:ind w:right="283"/>
        <w:jc w:val="both"/>
        <w:rPr>
          <w:sz w:val="24"/>
        </w:rPr>
      </w:pPr>
    </w:p>
    <w:p w:rsidR="00165AFF" w:rsidRDefault="00165AFF">
      <w:pPr>
        <w:ind w:right="283"/>
        <w:jc w:val="both"/>
        <w:rPr>
          <w:sz w:val="24"/>
        </w:rPr>
      </w:pPr>
    </w:p>
    <w:sectPr w:rsidR="00165AFF" w:rsidSect="003F01CD">
      <w:headerReference w:type="default" r:id="rId6"/>
      <w:pgSz w:w="12242" w:h="15842" w:code="1"/>
      <w:pgMar w:top="1418" w:right="760" w:bottom="851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AFF" w:rsidRDefault="00165AFF">
      <w:r>
        <w:separator/>
      </w:r>
    </w:p>
  </w:endnote>
  <w:endnote w:type="continuationSeparator" w:id="0">
    <w:p w:rsidR="00165AFF" w:rsidRDefault="00165A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AFF" w:rsidRDefault="00165AFF">
      <w:r>
        <w:separator/>
      </w:r>
    </w:p>
  </w:footnote>
  <w:footnote w:type="continuationSeparator" w:id="0">
    <w:p w:rsidR="00165AFF" w:rsidRDefault="00165A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AFF" w:rsidRDefault="00165AFF">
    <w:pPr>
      <w:pStyle w:val="Header"/>
      <w:jc w:val="center"/>
    </w:pPr>
    <w:r>
      <w:t>UNIVERSIDADE PAULISTA– INSTITUTO DE CIÊNCIAS EXATAS E TECNOLOGIA - BRASÍLIA</w:t>
    </w:r>
  </w:p>
  <w:p w:rsidR="00165AFF" w:rsidRDefault="00165AFF">
    <w:pPr>
      <w:pStyle w:val="Header"/>
      <w:jc w:val="center"/>
    </w:pPr>
    <w:r>
      <w:t>BACHARELADO EM CIÊNCIA DA COMPUTAÇÃO – BACHARELADO EM SISTEMAS DE INFORMAÇÃO</w:t>
    </w:r>
  </w:p>
  <w:p w:rsidR="00165AFF" w:rsidRDefault="00165AFF">
    <w:pPr>
      <w:pStyle w:val="Header"/>
      <w:jc w:val="center"/>
    </w:pPr>
    <w:r>
      <w:t>COORDENAÇÃO DE ESTÁGIO SUPERVISIONADO</w:t>
    </w:r>
  </w:p>
  <w:p w:rsidR="00165AFF" w:rsidRDefault="00165A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7863"/>
    <w:rsid w:val="00055FCE"/>
    <w:rsid w:val="00083748"/>
    <w:rsid w:val="000A36B3"/>
    <w:rsid w:val="000F21E4"/>
    <w:rsid w:val="0014257B"/>
    <w:rsid w:val="00165AFF"/>
    <w:rsid w:val="001E1ADF"/>
    <w:rsid w:val="002D6778"/>
    <w:rsid w:val="003B45FD"/>
    <w:rsid w:val="003E0B4D"/>
    <w:rsid w:val="003F01CD"/>
    <w:rsid w:val="00404C76"/>
    <w:rsid w:val="004A6756"/>
    <w:rsid w:val="007A6CF9"/>
    <w:rsid w:val="007B6814"/>
    <w:rsid w:val="007E42C9"/>
    <w:rsid w:val="008B381E"/>
    <w:rsid w:val="00937359"/>
    <w:rsid w:val="009569F6"/>
    <w:rsid w:val="00BC6391"/>
    <w:rsid w:val="00CC4886"/>
    <w:rsid w:val="00CE1667"/>
    <w:rsid w:val="00CE2EE8"/>
    <w:rsid w:val="00D2508D"/>
    <w:rsid w:val="00D27863"/>
    <w:rsid w:val="00F2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1CD"/>
    <w:rPr>
      <w:sz w:val="20"/>
      <w:szCs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F01CD"/>
    <w:pPr>
      <w:keepNext/>
      <w:ind w:right="283"/>
      <w:jc w:val="center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F01CD"/>
    <w:pPr>
      <w:keepNext/>
      <w:spacing w:line="360" w:lineRule="auto"/>
      <w:ind w:left="284" w:right="283"/>
      <w:jc w:val="both"/>
      <w:outlineLvl w:val="1"/>
    </w:pPr>
    <w:rPr>
      <w:rFonts w:ascii="Cambria" w:eastAsia="MS Gothic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eastAsia="MS Gothic" w:hAnsi="Cambria"/>
      <w:b/>
      <w:kern w:val="32"/>
      <w:sz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eastAsia="MS Gothic" w:hAnsi="Cambria"/>
      <w:b/>
      <w:i/>
      <w:sz w:val="28"/>
      <w:lang w:eastAsia="pt-BR"/>
    </w:rPr>
  </w:style>
  <w:style w:type="paragraph" w:styleId="Header">
    <w:name w:val="header"/>
    <w:basedOn w:val="Normal"/>
    <w:link w:val="HeaderChar"/>
    <w:uiPriority w:val="99"/>
    <w:semiHidden/>
    <w:rsid w:val="003F01C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0"/>
      <w:lang w:eastAsia="pt-BR"/>
    </w:rPr>
  </w:style>
  <w:style w:type="paragraph" w:styleId="Footer">
    <w:name w:val="footer"/>
    <w:basedOn w:val="Normal"/>
    <w:link w:val="FooterChar"/>
    <w:uiPriority w:val="99"/>
    <w:semiHidden/>
    <w:rsid w:val="003F01C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sz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1</Pages>
  <Words>190</Words>
  <Characters>1029</Characters>
  <Application>Microsoft Office Outlook</Application>
  <DocSecurity>0</DocSecurity>
  <Lines>0</Lines>
  <Paragraphs>0</Paragraphs>
  <ScaleCrop>false</ScaleCrop>
  <Company>jls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REQUERIMENTO</dc:title>
  <dc:subject/>
  <dc:creator>Janduy</dc:creator>
  <cp:keywords/>
  <dc:description/>
  <cp:lastModifiedBy>Daniel Gads</cp:lastModifiedBy>
  <cp:revision>7</cp:revision>
  <cp:lastPrinted>2001-07-28T00:23:00Z</cp:lastPrinted>
  <dcterms:created xsi:type="dcterms:W3CDTF">2019-09-04T10:49:00Z</dcterms:created>
  <dcterms:modified xsi:type="dcterms:W3CDTF">2019-09-13T18:14:00Z</dcterms:modified>
</cp:coreProperties>
</file>