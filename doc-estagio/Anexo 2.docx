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B04" w:rsidRDefault="00176B04">
      <w:pPr>
        <w:pStyle w:val="Heading1"/>
        <w:rPr>
          <w:sz w:val="22"/>
        </w:rPr>
      </w:pPr>
      <w:r>
        <w:rPr>
          <w:sz w:val="22"/>
        </w:rPr>
        <w:t>FORMULÁRIO PLANO DE ESTÁGIO</w:t>
      </w:r>
    </w:p>
    <w:p w:rsidR="00176B04" w:rsidRDefault="00176B04" w:rsidP="007D7ADC">
      <w:pPr>
        <w:jc w:val="both"/>
        <w:rPr>
          <w:sz w:val="22"/>
        </w:rPr>
      </w:pPr>
    </w:p>
    <w:p w:rsidR="00176B04" w:rsidRDefault="00176B04">
      <w:pPr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DADOS PESSOAIS DO ESTAGIÁRIO</w:t>
      </w:r>
    </w:p>
    <w:p w:rsidR="00176B04" w:rsidRDefault="00176B04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NOME: Daniel Gads Melo Sousa</w:t>
      </w:r>
    </w:p>
    <w:p w:rsidR="00176B04" w:rsidRDefault="00176B04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ENDEREÇO COMPLETO: Ar. 11 Conj. 08 Casa 11</w:t>
      </w:r>
    </w:p>
    <w:p w:rsidR="00176B04" w:rsidRDefault="00176B04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TELEFONE: (61)98123-3686</w:t>
      </w:r>
    </w:p>
    <w:p w:rsidR="00176B04" w:rsidRDefault="00176B04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E-MAIL: danielgads@hotmail.com</w:t>
      </w:r>
      <w:r>
        <w:rPr>
          <w:sz w:val="22"/>
        </w:rPr>
        <w:tab/>
      </w:r>
    </w:p>
    <w:p w:rsidR="00176B04" w:rsidRDefault="00176B04">
      <w:pPr>
        <w:jc w:val="both"/>
        <w:rPr>
          <w:sz w:val="22"/>
        </w:rPr>
      </w:pPr>
    </w:p>
    <w:p w:rsidR="00176B04" w:rsidRDefault="00176B04">
      <w:pPr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LOCAL DE ESTÁGIO</w:t>
      </w:r>
    </w:p>
    <w:p w:rsidR="00176B04" w:rsidRDefault="00176B04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NOME DA EMPRESA: Caixa Econômica Federal</w:t>
      </w:r>
    </w:p>
    <w:p w:rsidR="00176B04" w:rsidRDefault="00176B04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ENDEREÇO: SEPN 512 CJ C LOTE 09/10 ED. JOSÉ DE ALENCAR</w:t>
      </w:r>
    </w:p>
    <w:p w:rsidR="00176B04" w:rsidRDefault="00176B04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ATIVIDADE PRINCIPAL: Caixas Econômicas</w:t>
      </w:r>
    </w:p>
    <w:p w:rsidR="00176B04" w:rsidRDefault="00176B04">
      <w:pPr>
        <w:numPr>
          <w:ilvl w:val="1"/>
          <w:numId w:val="7"/>
        </w:numPr>
        <w:jc w:val="both"/>
        <w:rPr>
          <w:color w:val="000000"/>
          <w:sz w:val="22"/>
        </w:rPr>
      </w:pPr>
      <w:r>
        <w:rPr>
          <w:sz w:val="22"/>
        </w:rPr>
        <w:t>CNPJ DA EMPRESA: 00.360.305/3602-32</w:t>
      </w:r>
    </w:p>
    <w:p w:rsidR="00176B04" w:rsidRPr="003B6566" w:rsidRDefault="00176B04" w:rsidP="00B3547B">
      <w:pPr>
        <w:numPr>
          <w:ilvl w:val="1"/>
          <w:numId w:val="7"/>
        </w:numPr>
        <w:jc w:val="both"/>
        <w:rPr>
          <w:color w:val="000000"/>
          <w:sz w:val="22"/>
        </w:rPr>
      </w:pPr>
      <w:r w:rsidRPr="003B6566">
        <w:rPr>
          <w:sz w:val="22"/>
        </w:rPr>
        <w:t xml:space="preserve">ÁREA DE ATUAÇÃO DO ESTAGIÁRIO: </w:t>
      </w:r>
      <w:r>
        <w:rPr>
          <w:sz w:val="22"/>
        </w:rPr>
        <w:t>CEDES – Centro de Desenvolvimento</w:t>
      </w:r>
    </w:p>
    <w:p w:rsidR="00176B04" w:rsidRPr="003B6566" w:rsidRDefault="00176B04" w:rsidP="003B6566">
      <w:pPr>
        <w:ind w:left="1080"/>
        <w:jc w:val="both"/>
        <w:rPr>
          <w:color w:val="000000"/>
          <w:sz w:val="22"/>
        </w:rPr>
      </w:pPr>
    </w:p>
    <w:p w:rsidR="00176B04" w:rsidRDefault="00176B04">
      <w:pPr>
        <w:numPr>
          <w:ilvl w:val="0"/>
          <w:numId w:val="7"/>
        </w:numPr>
        <w:jc w:val="both"/>
        <w:rPr>
          <w:color w:val="000000"/>
          <w:sz w:val="22"/>
        </w:rPr>
      </w:pPr>
      <w:r>
        <w:rPr>
          <w:sz w:val="22"/>
        </w:rPr>
        <w:t>DADOS DO SUPERVISOR</w:t>
      </w:r>
    </w:p>
    <w:p w:rsidR="00176B04" w:rsidRDefault="00176B04" w:rsidP="007D7ADC">
      <w:pPr>
        <w:numPr>
          <w:ilvl w:val="1"/>
          <w:numId w:val="7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NOME: </w:t>
      </w:r>
      <w:r w:rsidRPr="007D7ADC">
        <w:rPr>
          <w:color w:val="000000"/>
          <w:sz w:val="22"/>
        </w:rPr>
        <w:t>Devalci Geronimo dos Santos</w:t>
      </w:r>
    </w:p>
    <w:p w:rsidR="00176B04" w:rsidRDefault="00176B04">
      <w:pPr>
        <w:numPr>
          <w:ilvl w:val="1"/>
          <w:numId w:val="7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TELEFONE: (61) 99945-8706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</w:p>
    <w:p w:rsidR="00176B04" w:rsidRDefault="00176B04">
      <w:pPr>
        <w:numPr>
          <w:ilvl w:val="1"/>
          <w:numId w:val="7"/>
        </w:numPr>
        <w:jc w:val="both"/>
        <w:rPr>
          <w:sz w:val="22"/>
        </w:rPr>
      </w:pPr>
      <w:r>
        <w:rPr>
          <w:color w:val="000000"/>
          <w:sz w:val="22"/>
        </w:rPr>
        <w:t>FUNÇÃO / CARGO: Técnico Bancário – Consultor de TI</w:t>
      </w:r>
    </w:p>
    <w:p w:rsidR="00176B04" w:rsidRDefault="00176B04">
      <w:pPr>
        <w:numPr>
          <w:ilvl w:val="1"/>
          <w:numId w:val="7"/>
        </w:numPr>
        <w:jc w:val="both"/>
        <w:rPr>
          <w:sz w:val="22"/>
        </w:rPr>
      </w:pPr>
      <w:r>
        <w:rPr>
          <w:color w:val="000000"/>
          <w:sz w:val="22"/>
        </w:rPr>
        <w:t>FORMAÇÃO</w:t>
      </w:r>
      <w:r>
        <w:rPr>
          <w:sz w:val="22"/>
        </w:rPr>
        <w:t xml:space="preserve"> SUPERIOR: Bacharel em Análise de Sistemas/Pós-Graduado em Engenharia de Software/SOA.</w:t>
      </w:r>
    </w:p>
    <w:p w:rsidR="00176B04" w:rsidRDefault="00176B04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ESPECIALIZAÇÃO: -</w:t>
      </w:r>
    </w:p>
    <w:p w:rsidR="00176B04" w:rsidRDefault="00176B04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E-</w:t>
      </w:r>
      <w:r w:rsidRPr="00A71DFD">
        <w:rPr>
          <w:sz w:val="22"/>
        </w:rPr>
        <w:t xml:space="preserve"> </w:t>
      </w:r>
      <w:r>
        <w:rPr>
          <w:sz w:val="22"/>
        </w:rPr>
        <w:t>MAIL: devalci.santos@caixa.gov.br</w:t>
      </w:r>
    </w:p>
    <w:p w:rsidR="00176B04" w:rsidRDefault="00176B04">
      <w:pPr>
        <w:jc w:val="both"/>
        <w:rPr>
          <w:sz w:val="22"/>
        </w:rPr>
      </w:pPr>
    </w:p>
    <w:p w:rsidR="00176B04" w:rsidRDefault="00176B04">
      <w:pPr>
        <w:jc w:val="both"/>
        <w:rPr>
          <w:sz w:val="22"/>
        </w:rPr>
      </w:pPr>
    </w:p>
    <w:p w:rsidR="00176B04" w:rsidRPr="00A42B58" w:rsidRDefault="00176B04" w:rsidP="00A42B58">
      <w:pPr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ATIVIDADES PROGRAMADAS</w:t>
      </w:r>
    </w:p>
    <w:p w:rsidR="00176B04" w:rsidRDefault="00176B04" w:rsidP="007D2F8B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Auxilio no desenvolvimento de sistemas em Java.</w:t>
      </w:r>
    </w:p>
    <w:p w:rsidR="00176B04" w:rsidRDefault="00176B04" w:rsidP="007D2F8B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Auxílio em desenvolvimento Angular.</w:t>
      </w:r>
    </w:p>
    <w:p w:rsidR="00176B04" w:rsidRDefault="00176B04" w:rsidP="007D2F8B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Auxílio em análise de dados.</w:t>
      </w:r>
    </w:p>
    <w:p w:rsidR="00176B04" w:rsidRDefault="00176B04" w:rsidP="00B476F6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Auxílio na criação de Dashboards.</w:t>
      </w:r>
    </w:p>
    <w:p w:rsidR="00176B04" w:rsidRDefault="00176B04">
      <w:pPr>
        <w:rPr>
          <w:sz w:val="22"/>
        </w:rPr>
      </w:pPr>
    </w:p>
    <w:p w:rsidR="00176B04" w:rsidRDefault="00176B04">
      <w:pPr>
        <w:jc w:val="right"/>
        <w:rPr>
          <w:sz w:val="22"/>
        </w:rPr>
      </w:pPr>
      <w:r>
        <w:rPr>
          <w:sz w:val="22"/>
        </w:rPr>
        <w:t>Brasília-DF, 13 de setembro de 2019.</w:t>
      </w:r>
    </w:p>
    <w:p w:rsidR="00176B04" w:rsidRDefault="00176B04">
      <w:pPr>
        <w:rPr>
          <w:sz w:val="22"/>
        </w:rPr>
      </w:pPr>
    </w:p>
    <w:p w:rsidR="00176B04" w:rsidRDefault="00176B04">
      <w:pPr>
        <w:rPr>
          <w:sz w:val="22"/>
        </w:rPr>
      </w:pPr>
    </w:p>
    <w:p w:rsidR="00176B04" w:rsidRDefault="00176B04">
      <w:pPr>
        <w:rPr>
          <w:sz w:val="22"/>
        </w:rPr>
      </w:pPr>
    </w:p>
    <w:p w:rsidR="00176B04" w:rsidRDefault="00176B04">
      <w:pPr>
        <w:rPr>
          <w:sz w:val="22"/>
        </w:rPr>
      </w:pPr>
      <w:bookmarkStart w:id="0" w:name="_GoBack"/>
      <w:bookmarkEnd w:id="0"/>
    </w:p>
    <w:p w:rsidR="00176B04" w:rsidRDefault="00176B04" w:rsidP="007D7ADC">
      <w:pPr>
        <w:jc w:val="center"/>
        <w:rPr>
          <w:sz w:val="22"/>
        </w:rPr>
      </w:pPr>
      <w:r>
        <w:rPr>
          <w:sz w:val="22"/>
        </w:rPr>
        <w:t>_____________________________________</w:t>
      </w:r>
    </w:p>
    <w:p w:rsidR="00176B04" w:rsidRDefault="00176B04" w:rsidP="007D7ADC">
      <w:pPr>
        <w:jc w:val="center"/>
        <w:rPr>
          <w:sz w:val="22"/>
        </w:rPr>
      </w:pPr>
      <w:r>
        <w:rPr>
          <w:sz w:val="22"/>
        </w:rPr>
        <w:t>DANIEL GADS MELO SOUSA</w:t>
      </w:r>
    </w:p>
    <w:p w:rsidR="00176B04" w:rsidRDefault="00176B04">
      <w:pPr>
        <w:rPr>
          <w:sz w:val="22"/>
        </w:rPr>
      </w:pPr>
    </w:p>
    <w:p w:rsidR="00176B04" w:rsidRDefault="00176B04">
      <w:pPr>
        <w:rPr>
          <w:sz w:val="22"/>
        </w:rPr>
      </w:pPr>
      <w:r>
        <w:rPr>
          <w:sz w:val="22"/>
        </w:rPr>
        <w:t xml:space="preserve">De acordo, </w:t>
      </w:r>
    </w:p>
    <w:p w:rsidR="00176B04" w:rsidRDefault="00176B04">
      <w:pPr>
        <w:rPr>
          <w:sz w:val="22"/>
        </w:rPr>
      </w:pPr>
    </w:p>
    <w:p w:rsidR="00176B04" w:rsidRDefault="00176B04">
      <w:pPr>
        <w:rPr>
          <w:sz w:val="22"/>
        </w:rPr>
      </w:pPr>
    </w:p>
    <w:p w:rsidR="00176B04" w:rsidRDefault="00176B04">
      <w:pPr>
        <w:rPr>
          <w:sz w:val="22"/>
        </w:rPr>
      </w:pPr>
    </w:p>
    <w:p w:rsidR="00176B04" w:rsidRDefault="00176B04">
      <w:pPr>
        <w:rPr>
          <w:sz w:val="22"/>
        </w:rPr>
      </w:pPr>
    </w:p>
    <w:p w:rsidR="00176B04" w:rsidRDefault="00176B04">
      <w:pPr>
        <w:rPr>
          <w:sz w:val="22"/>
        </w:rPr>
      </w:pPr>
    </w:p>
    <w:p w:rsidR="00176B04" w:rsidRDefault="00176B04" w:rsidP="007D7ADC">
      <w:pPr>
        <w:jc w:val="center"/>
        <w:rPr>
          <w:sz w:val="22"/>
        </w:rPr>
      </w:pPr>
      <w:r>
        <w:rPr>
          <w:sz w:val="22"/>
        </w:rPr>
        <w:t>______________________________________________</w:t>
      </w:r>
    </w:p>
    <w:p w:rsidR="00176B04" w:rsidRPr="007D7ADC" w:rsidRDefault="00176B04" w:rsidP="007D7ADC">
      <w:pPr>
        <w:jc w:val="center"/>
        <w:rPr>
          <w:sz w:val="22"/>
        </w:rPr>
      </w:pPr>
      <w:r w:rsidRPr="007D7ADC">
        <w:rPr>
          <w:sz w:val="22"/>
        </w:rPr>
        <w:t>DEVALCI GERONIMO DOS SANTOS</w:t>
      </w:r>
    </w:p>
    <w:sectPr w:rsidR="00176B04" w:rsidRPr="007D7ADC" w:rsidSect="00C45C9C">
      <w:pgSz w:w="11907" w:h="16840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6A44"/>
    <w:multiLevelType w:val="hybridMultilevel"/>
    <w:tmpl w:val="675C8B82"/>
    <w:lvl w:ilvl="0" w:tplc="D9485AC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45487126">
      <w:start w:val="1"/>
      <w:numFmt w:val="decimal"/>
      <w:lvlText w:val="%2)"/>
      <w:lvlJc w:val="left"/>
      <w:pPr>
        <w:tabs>
          <w:tab w:val="num" w:pos="1788"/>
        </w:tabs>
        <w:ind w:left="1788" w:hanging="360"/>
      </w:pPr>
      <w:rPr>
        <w:rFonts w:cs="Times New Roman" w:hint="default"/>
      </w:rPr>
    </w:lvl>
    <w:lvl w:ilvl="2" w:tplc="1A62803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A882F53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C9C4E510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26A6FB0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1A2A2940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D46CB0B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7DD48B9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">
    <w:nsid w:val="1B553BD0"/>
    <w:multiLevelType w:val="hybridMultilevel"/>
    <w:tmpl w:val="AB1A92F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1EB07822"/>
    <w:multiLevelType w:val="hybridMultilevel"/>
    <w:tmpl w:val="F8C659B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D694560"/>
    <w:multiLevelType w:val="hybridMultilevel"/>
    <w:tmpl w:val="80C2F914"/>
    <w:lvl w:ilvl="0" w:tplc="B614C01A">
      <w:start w:val="4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5AB695BC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C72A37CC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D944C072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6CE287C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EF90312E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134216F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86562DE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116A868C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4">
    <w:nsid w:val="63532186"/>
    <w:multiLevelType w:val="hybridMultilevel"/>
    <w:tmpl w:val="2BDE4780"/>
    <w:lvl w:ilvl="0" w:tplc="0C4E8B3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29061F34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64FC788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2E22243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7E90CC92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73FE32F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A944FF8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D71018CE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B8C7B6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5">
    <w:nsid w:val="791038F1"/>
    <w:multiLevelType w:val="hybridMultilevel"/>
    <w:tmpl w:val="84505494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  <w:rPr>
        <w:rFonts w:cs="Times New Roman"/>
      </w:rPr>
    </w:lvl>
  </w:abstractNum>
  <w:abstractNum w:abstractNumId="6">
    <w:nsid w:val="7AC80C40"/>
    <w:multiLevelType w:val="hybridMultilevel"/>
    <w:tmpl w:val="DF904796"/>
    <w:lvl w:ilvl="0" w:tplc="A4585FD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cs="Times New Roman" w:hint="default"/>
      </w:rPr>
    </w:lvl>
    <w:lvl w:ilvl="1" w:tplc="E0500B36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cs="Times New Roman"/>
      </w:rPr>
    </w:lvl>
    <w:lvl w:ilvl="2" w:tplc="866C46D0">
      <w:start w:val="1"/>
      <w:numFmt w:val="decimal"/>
      <w:lvlText w:val="%3)"/>
      <w:lvlJc w:val="left"/>
      <w:pPr>
        <w:tabs>
          <w:tab w:val="num" w:pos="2100"/>
        </w:tabs>
        <w:ind w:left="2100" w:hanging="360"/>
      </w:pPr>
      <w:rPr>
        <w:rFonts w:cs="Times New Roman" w:hint="default"/>
      </w:rPr>
    </w:lvl>
    <w:lvl w:ilvl="3" w:tplc="09766B86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4" w:tplc="4E349790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5" w:tplc="1DDE1152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cs="Times New Roman"/>
      </w:rPr>
    </w:lvl>
    <w:lvl w:ilvl="6" w:tplc="DFA6A2E2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7" w:tplc="4C749654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8" w:tplc="973E8CF2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1F88"/>
    <w:rsid w:val="00176B04"/>
    <w:rsid w:val="00181F88"/>
    <w:rsid w:val="001D6913"/>
    <w:rsid w:val="001E6CAA"/>
    <w:rsid w:val="00212DC0"/>
    <w:rsid w:val="00386527"/>
    <w:rsid w:val="003B6566"/>
    <w:rsid w:val="004913B4"/>
    <w:rsid w:val="006749EE"/>
    <w:rsid w:val="00783BAD"/>
    <w:rsid w:val="007A62C4"/>
    <w:rsid w:val="007D2F8B"/>
    <w:rsid w:val="007D7ADC"/>
    <w:rsid w:val="00865739"/>
    <w:rsid w:val="009A3CDF"/>
    <w:rsid w:val="009B3785"/>
    <w:rsid w:val="00A42B58"/>
    <w:rsid w:val="00A71DFD"/>
    <w:rsid w:val="00AC4533"/>
    <w:rsid w:val="00B3547B"/>
    <w:rsid w:val="00B476F6"/>
    <w:rsid w:val="00B91934"/>
    <w:rsid w:val="00C45C9C"/>
    <w:rsid w:val="00DA4F79"/>
    <w:rsid w:val="00E26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C9C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5C9C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eastAsia="MS Gothic" w:hAnsi="Cambria" w:cs="Times New Roman"/>
      <w:b/>
      <w:bCs/>
      <w:kern w:val="32"/>
      <w:sz w:val="32"/>
      <w:szCs w:val="32"/>
      <w:lang w:eastAsia="pt-BR"/>
    </w:rPr>
  </w:style>
  <w:style w:type="paragraph" w:styleId="BodyTextIndent">
    <w:name w:val="Body Text Indent"/>
    <w:basedOn w:val="Normal"/>
    <w:link w:val="BodyTextIndentChar"/>
    <w:uiPriority w:val="99"/>
    <w:semiHidden/>
    <w:rsid w:val="00C45C9C"/>
    <w:pPr>
      <w:ind w:left="720" w:hanging="720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  <w:lang w:eastAsia="pt-BR"/>
    </w:rPr>
  </w:style>
  <w:style w:type="paragraph" w:styleId="BodyText">
    <w:name w:val="Body Text"/>
    <w:basedOn w:val="Normal"/>
    <w:link w:val="BodyTextChar"/>
    <w:uiPriority w:val="99"/>
    <w:semiHidden/>
    <w:rsid w:val="00C45C9C"/>
    <w:pPr>
      <w:jc w:val="center"/>
    </w:pPr>
    <w:rPr>
      <w:b/>
      <w:bCs/>
      <w:color w:val="FF0000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rsid w:val="00865739"/>
    <w:rPr>
      <w:rFonts w:cs="Times New Roman"/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140</TotalTime>
  <Pages>1</Pages>
  <Words>170</Words>
  <Characters>923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ESTÁGIO – ANEXO </dc:title>
  <dc:subject/>
  <dc:creator>Jorge</dc:creator>
  <cp:keywords/>
  <dc:description/>
  <cp:lastModifiedBy>Daniel Gads</cp:lastModifiedBy>
  <cp:revision>11</cp:revision>
  <dcterms:created xsi:type="dcterms:W3CDTF">2019-08-24T18:47:00Z</dcterms:created>
  <dcterms:modified xsi:type="dcterms:W3CDTF">2019-09-13T18:14:00Z</dcterms:modified>
</cp:coreProperties>
</file>